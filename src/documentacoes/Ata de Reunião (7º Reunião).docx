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090C8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090C8E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7080" w:rsidRDefault="00BB4089" w:rsidP="00C16BD3">
            <w:pPr>
              <w:pStyle w:val="Textotabela"/>
            </w:pPr>
            <w:r>
              <w:t xml:space="preserve"> Elaboração</w:t>
            </w:r>
            <w:r w:rsidR="00A64399">
              <w:t xml:space="preserve"> Banco de Dados</w:t>
            </w:r>
            <w:r w:rsidR="00F404FA">
              <w:t xml:space="preserve"> e fazer a tabela de Equipamentos</w:t>
            </w:r>
            <w:r w:rsidR="00090C8E">
              <w:t>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</w:t>
            </w:r>
            <w:bookmarkStart w:id="4" w:name="_GoBack"/>
            <w:bookmarkEnd w:id="4"/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48D" w:rsidRDefault="00CF248D">
      <w:r>
        <w:separator/>
      </w:r>
    </w:p>
  </w:endnote>
  <w:endnote w:type="continuationSeparator" w:id="0">
    <w:p w:rsidR="00CF248D" w:rsidRDefault="00CF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center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90C8E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48D" w:rsidRDefault="00CF248D">
      <w:r>
        <w:separator/>
      </w:r>
    </w:p>
  </w:footnote>
  <w:footnote w:type="continuationSeparator" w:id="0">
    <w:p w:rsidR="00CF248D" w:rsidRDefault="00CF2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27080" w:rsidP="00BB408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090C8E">
            <w:rPr>
              <w:rFonts w:ascii="Arial" w:hAnsi="Arial" w:cs="Arial"/>
              <w:sz w:val="18"/>
              <w:szCs w:val="18"/>
            </w:rPr>
            <w:t xml:space="preserve"> Mateus Duarte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 xml:space="preserve">Sistema de Locação de Recursos Multimídia </w:t>
          </w:r>
          <w:r w:rsidR="00627080">
            <w:rPr>
              <w:lang w:val="pt-BR"/>
            </w:rPr>
            <w:t>–</w:t>
          </w:r>
          <w:r>
            <w:rPr>
              <w:lang w:val="pt-BR"/>
            </w:rPr>
            <w:t xml:space="preserve">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BB4089" w:rsidP="00090C8E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Data: </w:t>
          </w:r>
          <w:r w:rsidR="00090C8E">
            <w:rPr>
              <w:rFonts w:ascii="Arial" w:hAnsi="Arial" w:cs="Arial"/>
              <w:sz w:val="18"/>
              <w:szCs w:val="18"/>
              <w:lang w:val="pt-BR"/>
            </w:rPr>
            <w:t>07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>
            <w:rPr>
              <w:rFonts w:ascii="Arial" w:hAnsi="Arial" w:cs="Arial"/>
              <w:sz w:val="18"/>
              <w:szCs w:val="18"/>
              <w:lang w:val="pt-BR"/>
            </w:rPr>
            <w:t>5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24588"/>
    <w:rsid w:val="0008328D"/>
    <w:rsid w:val="00090C8E"/>
    <w:rsid w:val="00093BB5"/>
    <w:rsid w:val="000F304E"/>
    <w:rsid w:val="001073A5"/>
    <w:rsid w:val="00132B39"/>
    <w:rsid w:val="00132E68"/>
    <w:rsid w:val="0017395B"/>
    <w:rsid w:val="00284D18"/>
    <w:rsid w:val="002C217E"/>
    <w:rsid w:val="0031219B"/>
    <w:rsid w:val="00330238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50775"/>
    <w:rsid w:val="004D632C"/>
    <w:rsid w:val="004E268D"/>
    <w:rsid w:val="00505301"/>
    <w:rsid w:val="0051190C"/>
    <w:rsid w:val="0052301B"/>
    <w:rsid w:val="00572E74"/>
    <w:rsid w:val="005B5017"/>
    <w:rsid w:val="005E58F2"/>
    <w:rsid w:val="005F0497"/>
    <w:rsid w:val="005F138E"/>
    <w:rsid w:val="006027B2"/>
    <w:rsid w:val="00612F3A"/>
    <w:rsid w:val="00627080"/>
    <w:rsid w:val="0063171B"/>
    <w:rsid w:val="00671958"/>
    <w:rsid w:val="0067714F"/>
    <w:rsid w:val="006B1C5D"/>
    <w:rsid w:val="006B508E"/>
    <w:rsid w:val="006D6640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64399"/>
    <w:rsid w:val="00A86E22"/>
    <w:rsid w:val="00AF3163"/>
    <w:rsid w:val="00AF72FA"/>
    <w:rsid w:val="00B8331A"/>
    <w:rsid w:val="00B93DB3"/>
    <w:rsid w:val="00BB4089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248D"/>
    <w:rsid w:val="00CF3BD1"/>
    <w:rsid w:val="00CF4510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404FA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48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22</cp:revision>
  <cp:lastPrinted>2001-03-15T17:26:00Z</cp:lastPrinted>
  <dcterms:created xsi:type="dcterms:W3CDTF">2013-05-18T00:01:00Z</dcterms:created>
  <dcterms:modified xsi:type="dcterms:W3CDTF">2018-05-07T13:13:00Z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