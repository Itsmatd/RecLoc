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4139E3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06DC3" w:rsidP="008E7400">
            <w:pPr>
              <w:pStyle w:val="InfoBlue"/>
              <w:rPr>
                <w:rFonts w:ascii="Arial" w:hAnsi="Arial" w:cs="Arial"/>
              </w:rPr>
            </w:pPr>
            <w:r>
              <w:t>Sistema de Locação de Recursos Multimídia - RecLoc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Mateus Duarte Gabriel</w:t>
            </w:r>
          </w:p>
        </w:tc>
      </w:tr>
      <w:tr w:rsidR="008E7400" w:rsidRPr="004139E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 w:rsidRPr="00406DC3">
              <w:rPr>
                <w:sz w:val="18"/>
                <w:lang w:val="pt-BR"/>
              </w:rPr>
              <w:t>Maria Fernanda Ribeiro da Silva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Maria Raiane Moreira Rodrigues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Tiago Pereira Oliveira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Wesley Almeida de Souza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8E7400" w:rsidRPr="008E7400" w:rsidRDefault="008E7400" w:rsidP="008E7400">
      <w:pPr>
        <w:pStyle w:val="InfoBlue"/>
      </w:pPr>
      <w:r>
        <w:t>Elaboração do Plano de Projeto</w:t>
      </w:r>
    </w:p>
    <w:p w:rsidR="00C77BC8" w:rsidRPr="00C77BC8" w:rsidRDefault="008E7400" w:rsidP="008E7400">
      <w:pPr>
        <w:pStyle w:val="InfoBlue"/>
      </w:pPr>
      <w:r>
        <w:t>E</w:t>
      </w:r>
      <w:r w:rsidR="004215D6">
        <w:t xml:space="preserve">laboração do documento de visão 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AF316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F3163" w:rsidRDefault="00AF3163" w:rsidP="00C16BD3">
            <w:pPr>
              <w:pStyle w:val="Textotabela"/>
            </w:pPr>
            <w:r>
              <w:t>Análise dos códigos de base para elaboração do projeto RecLoc e inserir no mesmo.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4139E3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05/06/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F352AC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Default="008E7400" w:rsidP="008E7400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>
              <w:t>A elaboração do documento</w:t>
            </w:r>
            <w:r w:rsidR="00D734B5">
              <w:t xml:space="preserve"> foi elaborada</w:t>
            </w:r>
            <w:r w:rsidR="00F352AC">
              <w:t xml:space="preserve"> uma aná</w:t>
            </w:r>
            <w:r>
              <w:t>lise de como fazer</w:t>
            </w:r>
            <w:r w:rsidR="004215D6">
              <w:t xml:space="preserve"> o documento de visão e </w:t>
            </w:r>
            <w:r w:rsidR="00D734B5">
              <w:t>em seguida repassado à</w:t>
            </w:r>
            <w:r w:rsidR="004215D6">
              <w:t xml:space="preserve"> responsabilidade para alguns membros da equipe</w:t>
            </w:r>
            <w:r w:rsidR="00D734B5">
              <w:t xml:space="preserve"> a respeito das atividade</w:t>
            </w:r>
            <w:r w:rsidR="004215D6">
              <w:t>, passado o que ele deveriam realizar para concluir os objetivos do documento.</w:t>
            </w:r>
            <w:r>
              <w:t xml:space="preserve"> 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4139E3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25</w:t>
            </w:r>
            <w:bookmarkStart w:id="4" w:name="_GoBack"/>
            <w:bookmarkEnd w:id="4"/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F352AC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F352AC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90A" w:rsidRDefault="00B7190A">
      <w:r>
        <w:separator/>
      </w:r>
    </w:p>
  </w:endnote>
  <w:endnote w:type="continuationSeparator" w:id="0">
    <w:p w:rsidR="00B7190A" w:rsidRDefault="00B7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4139E3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139E3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90A" w:rsidRDefault="00B7190A">
      <w:r>
        <w:separator/>
      </w:r>
    </w:p>
  </w:footnote>
  <w:footnote w:type="continuationSeparator" w:id="0">
    <w:p w:rsidR="00B7190A" w:rsidRDefault="00B71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MAFTRAW Enterprise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Relator: Mateus Duarte</w:t>
          </w:r>
        </w:p>
      </w:tc>
    </w:tr>
    <w:tr w:rsidR="00D41763" w:rsidRPr="00406DC3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F2444D" w:rsidP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Locação de Recursos Multimídia - RecLoc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F2444D" w:rsidRDefault="00406DC3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Data: 20/03/18</w:t>
          </w:r>
        </w:p>
      </w:tc>
    </w:tr>
  </w:tbl>
  <w:p w:rsidR="00D41763" w:rsidRPr="00F2444D" w:rsidRDefault="00D4176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284D18"/>
    <w:rsid w:val="002C217E"/>
    <w:rsid w:val="0031219B"/>
    <w:rsid w:val="003464D0"/>
    <w:rsid w:val="00350AAD"/>
    <w:rsid w:val="00363AAB"/>
    <w:rsid w:val="00373B20"/>
    <w:rsid w:val="00380849"/>
    <w:rsid w:val="003A6E7B"/>
    <w:rsid w:val="003C0E14"/>
    <w:rsid w:val="003C6633"/>
    <w:rsid w:val="003D4D89"/>
    <w:rsid w:val="003E1DA5"/>
    <w:rsid w:val="00406DC3"/>
    <w:rsid w:val="00407CB6"/>
    <w:rsid w:val="004139E3"/>
    <w:rsid w:val="004215D6"/>
    <w:rsid w:val="0042207F"/>
    <w:rsid w:val="004D632C"/>
    <w:rsid w:val="004E268D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83021"/>
    <w:rsid w:val="007E615A"/>
    <w:rsid w:val="0080167E"/>
    <w:rsid w:val="00813FA8"/>
    <w:rsid w:val="0088421F"/>
    <w:rsid w:val="008938ED"/>
    <w:rsid w:val="008A292A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AF3163"/>
    <w:rsid w:val="00B7190A"/>
    <w:rsid w:val="00B8331A"/>
    <w:rsid w:val="00B93DB3"/>
    <w:rsid w:val="00BF5AE6"/>
    <w:rsid w:val="00BF5B8E"/>
    <w:rsid w:val="00C04823"/>
    <w:rsid w:val="00C16BD3"/>
    <w:rsid w:val="00C260E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4004A"/>
    <w:rsid w:val="00E742EF"/>
    <w:rsid w:val="00F2444D"/>
    <w:rsid w:val="00F32B5A"/>
    <w:rsid w:val="00F33EFB"/>
    <w:rsid w:val="00F352AC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18302E81-B234-4BB4-AE5C-94631E7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18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3ºANO</dc:creator>
  <cp:lastModifiedBy>3ºANO</cp:lastModifiedBy>
  <cp:revision>8</cp:revision>
  <cp:lastPrinted>2001-03-15T17:26:00Z</cp:lastPrinted>
  <dcterms:created xsi:type="dcterms:W3CDTF">2013-05-18T00:01:00Z</dcterms:created>
  <dcterms:modified xsi:type="dcterms:W3CDTF">2018-03-27T17:46:00Z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